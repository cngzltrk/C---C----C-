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AA" w:rsidRDefault="003361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185BC4F" wp14:editId="32960741">
                <wp:simplePos x="0" y="0"/>
                <wp:positionH relativeFrom="page">
                  <wp:posOffset>314325</wp:posOffset>
                </wp:positionH>
                <wp:positionV relativeFrom="page">
                  <wp:posOffset>1685925</wp:posOffset>
                </wp:positionV>
                <wp:extent cx="7125970" cy="6000750"/>
                <wp:effectExtent l="0" t="0" r="0" b="0"/>
                <wp:wrapNone/>
                <wp:docPr id="15" name="Dikdörtgen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60007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19"/>
                            </w:tblGrid>
                            <w:tr w:rsidR="003361C2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5837AA" w:rsidRDefault="005837AA">
                                  <w:pPr>
                                    <w:pStyle w:val="AralkYok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3361C2" w:rsidTr="003361C2">
                              <w:trPr>
                                <w:trHeight w:val="721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3361C2" w:rsidRDefault="003361C2" w:rsidP="003361C2">
                                  <w:pPr>
                                    <w:pStyle w:val="AralkYok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Ders : Nesneye Dayalı Programla</w:t>
                                  </w:r>
                                </w:p>
                                <w:p w:rsidR="003361C2" w:rsidRDefault="003361C2" w:rsidP="003361C2">
                                  <w:pPr>
                                    <w:pStyle w:val="AralkYok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Şube: C sınıfı</w:t>
                                  </w:r>
                                </w:p>
                                <w:p w:rsidR="003361C2" w:rsidRDefault="003361C2" w:rsidP="003361C2">
                                  <w:pPr>
                                    <w:pStyle w:val="AralkYok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Öğretim Üyesi: Sinan İlyas</w:t>
                                  </w:r>
                                </w:p>
                                <w:p w:rsidR="003361C2" w:rsidRDefault="003361C2" w:rsidP="003361C2">
                                  <w:pPr>
                                    <w:pStyle w:val="AralkYok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Öğrenci :Cengiz Altürk</w:t>
                                  </w:r>
                                </w:p>
                                <w:p w:rsidR="003361C2" w:rsidRDefault="003361C2" w:rsidP="003361C2">
                                  <w:pPr>
                                    <w:pStyle w:val="AralkYok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Öğrenci No: G1409.10048</w:t>
                                  </w:r>
                                </w:p>
                                <w:p w:rsidR="003361C2" w:rsidRDefault="003361C2" w:rsidP="003361C2">
                                  <w:pPr>
                                    <w:pStyle w:val="AralkYok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3361C2" w:rsidRDefault="003361C2" w:rsidP="003361C2">
                                  <w:pPr>
                                    <w:pStyle w:val="AralkYok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c>
                            </w:tr>
                            <w:tr w:rsidR="003361C2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3361C2" w:rsidRDefault="003361C2" w:rsidP="003361C2">
                                  <w:pPr>
                                    <w:pStyle w:val="AralkYok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3361C2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3361C2" w:rsidRDefault="001003B0" w:rsidP="003361C2">
                                  <w:pPr>
                                    <w:pStyle w:val="AralkYok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40"/>
                                        <w:szCs w:val="40"/>
                                      </w:rPr>
                                      <w:id w:val="1652111"/>
                                      <w:placeholder>
                                        <w:docPart w:val="6B9F68EE19D6414C973A179BE23D0C28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r w:rsidRPr="001003B0">
                                        <w:rPr>
                                          <w:sz w:val="40"/>
                                          <w:szCs w:val="40"/>
                                        </w:rPr>
                                        <w:t>C#.NET DİLİYLE GÖRSEL OYUN PROGRAMLAMA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5837AA" w:rsidRDefault="005837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BC4F" id="Dikdörtgen 619" o:spid="_x0000_s1026" style="position:absolute;margin-left:24.75pt;margin-top:132.75pt;width:561.1pt;height:472.5pt;z-index:251660288;visibility:visible;mso-wrap-style:square;mso-width-percent:917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" o:allowincell="f" filled="f" stroked="f">
                <v:textbox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19"/>
                      </w:tblGrid>
                      <w:tr w:rsidR="003361C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837AA" w:rsidRDefault="005837AA">
                            <w:pPr>
                              <w:pStyle w:val="AralkYok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3361C2" w:rsidTr="003361C2">
                        <w:trPr>
                          <w:trHeight w:val="7216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3361C2" w:rsidRDefault="003361C2" w:rsidP="003361C2">
                            <w:pPr>
                              <w:pStyle w:val="AralkYok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Ders : Nesneye Dayalı Programla</w:t>
                            </w:r>
                          </w:p>
                          <w:p w:rsidR="003361C2" w:rsidRDefault="003361C2" w:rsidP="003361C2">
                            <w:pPr>
                              <w:pStyle w:val="AralkYok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Şube: C sınıfı</w:t>
                            </w:r>
                          </w:p>
                          <w:p w:rsidR="003361C2" w:rsidRDefault="003361C2" w:rsidP="003361C2">
                            <w:pPr>
                              <w:pStyle w:val="AralkYok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Öğretim Üyesi: Sinan İlyas</w:t>
                            </w:r>
                          </w:p>
                          <w:p w:rsidR="003361C2" w:rsidRDefault="003361C2" w:rsidP="003361C2">
                            <w:pPr>
                              <w:pStyle w:val="AralkYok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Öğrenci :Cengiz Altürk</w:t>
                            </w:r>
                          </w:p>
                          <w:p w:rsidR="003361C2" w:rsidRDefault="003361C2" w:rsidP="003361C2">
                            <w:pPr>
                              <w:pStyle w:val="AralkYok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Öğrenci No: G1409.10048</w:t>
                            </w:r>
                          </w:p>
                          <w:p w:rsidR="003361C2" w:rsidRDefault="003361C2" w:rsidP="003361C2">
                            <w:pPr>
                              <w:pStyle w:val="AralkYok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3361C2" w:rsidRDefault="003361C2" w:rsidP="003361C2">
                            <w:pPr>
                              <w:pStyle w:val="AralkYok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c>
                      </w:tr>
                      <w:tr w:rsidR="003361C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3361C2" w:rsidRDefault="003361C2" w:rsidP="003361C2">
                            <w:pPr>
                              <w:pStyle w:val="AralkYok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3361C2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3361C2" w:rsidRDefault="001003B0" w:rsidP="003361C2">
                            <w:pPr>
                              <w:pStyle w:val="AralkYok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40"/>
                                  <w:szCs w:val="40"/>
                                </w:rPr>
                                <w:id w:val="1652111"/>
                                <w:placeholder>
                                  <w:docPart w:val="6B9F68EE19D6414C973A179BE23D0C28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Pr="001003B0">
                                  <w:rPr>
                                    <w:sz w:val="40"/>
                                    <w:szCs w:val="40"/>
                                  </w:rPr>
                                  <w:t>C#.NET DİLİYLE GÖRSEL OYUN PROGRAMLAMA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5837AA" w:rsidRDefault="005837AA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2B3D66A" wp14:editId="68356DC2">
                <wp:simplePos x="0" y="0"/>
                <wp:positionH relativeFrom="margin">
                  <wp:posOffset>4445</wp:posOffset>
                </wp:positionH>
                <wp:positionV relativeFrom="margin">
                  <wp:posOffset>6995795</wp:posOffset>
                </wp:positionV>
                <wp:extent cx="5943600" cy="1282065"/>
                <wp:effectExtent l="0" t="0" r="0" b="0"/>
                <wp:wrapNone/>
                <wp:docPr id="16" name="Dikdörtgen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820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837AA" w:rsidRDefault="00A1579D">
                            <w:pPr>
                              <w:pStyle w:val="AralkYok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551716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361C2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5837AA" w:rsidRDefault="005837AA">
                            <w:pPr>
                              <w:pStyle w:val="AralkYok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:rsidR="005837AA" w:rsidRDefault="00A1579D">
                            <w:pPr>
                              <w:pStyle w:val="AralkYok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551723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d MMMM yyyy"/>
                                  <w:lid w:val="tr-T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361C2">
                                  <w:t xml:space="preserve">     </w:t>
                                </w:r>
                              </w:sdtContent>
                            </w:sdt>
                          </w:p>
                          <w:p w:rsidR="005837AA" w:rsidRDefault="00A1579D">
                            <w:pPr>
                              <w:pStyle w:val="AralkYok"/>
                              <w:spacing w:line="276" w:lineRule="auto"/>
                              <w:jc w:val="center"/>
                            </w:pPr>
                            <w:r>
                              <w:t xml:space="preserve">Yazan: </w:t>
                            </w:r>
                            <w:sdt>
                              <w:sdtPr>
                                <w:id w:val="155172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361C2">
                                  <w:t>Cengiz Altürk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D66A" id="Dikdörtgen 618" o:spid="_x0000_s1027" style="position:absolute;margin-left:.35pt;margin-top:550.85pt;width:468pt;height:100.95pt;z-index:25165721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" o:allowincell="f" filled="f" stroked="f" strokeweight=".25pt">
                <v:textbox inset=",18pt,,18pt">
                  <w:txbxContent>
                    <w:p w:rsidR="005837AA" w:rsidRDefault="00A1579D">
                      <w:pPr>
                        <w:pStyle w:val="AralkYok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361C2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5837AA" w:rsidRDefault="005837AA">
                      <w:pPr>
                        <w:pStyle w:val="AralkYok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5837AA" w:rsidRDefault="00A1579D">
                      <w:pPr>
                        <w:pStyle w:val="AralkYok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d MMMM yyyy"/>
                            <w:lid w:val="tr-T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361C2">
                            <w:t xml:space="preserve">     </w:t>
                          </w:r>
                        </w:sdtContent>
                      </w:sdt>
                    </w:p>
                    <w:p w:rsidR="005837AA" w:rsidRDefault="00A1579D">
                      <w:pPr>
                        <w:pStyle w:val="AralkYok"/>
                        <w:spacing w:line="276" w:lineRule="auto"/>
                        <w:jc w:val="center"/>
                      </w:pPr>
                      <w:r>
                        <w:t xml:space="preserve">Yazan: </w:t>
                      </w:r>
                      <w:sdt>
                        <w:sdt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3361C2">
                            <w:t>Cengiz Altürk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15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C43C578" wp14:editId="4EFB81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Otomatik Şekil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CCE30CF" id="Otomatik Şekil 622" o:spid="_x0000_s1026" style="position:absolute;margin-left:0;margin-top:0;width:561.35pt;height:742.95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1579D">
            <w:br w:type="page"/>
          </w:r>
        </w:sdtContent>
      </w:sdt>
    </w:p>
    <w:p w:rsidR="005837AA" w:rsidRDefault="00A1579D">
      <w:pPr>
        <w:pStyle w:val="KonuBal"/>
        <w:rPr>
          <w:smallCaps w:val="0"/>
        </w:rPr>
      </w:pPr>
      <w:sdt>
        <w:sdtPr>
          <w:rPr>
            <w:smallCaps w:val="0"/>
          </w:rPr>
          <w:alias w:val="Başlık"/>
          <w:tag w:val="Başlık"/>
          <w:id w:val="11808329"/>
          <w:placeholder>
            <w:docPart w:val="4D1483D0D13549C0B128E98E2B47680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003B0">
            <w:rPr>
              <w:smallCaps w:val="0"/>
            </w:rPr>
            <w:t>Oyun Programlama</w:t>
          </w:r>
        </w:sdtContent>
      </w:sdt>
    </w:p>
    <w:p w:rsidR="005837AA" w:rsidRDefault="00A1579D">
      <w:pPr>
        <w:pStyle w:val="Altyaz"/>
      </w:pPr>
      <w:sdt>
        <w:sdtPr>
          <w:alias w:val="Alt Başlık"/>
          <w:tag w:val="Alt Başlık"/>
          <w:id w:val="11808339"/>
          <w:placeholder>
            <w:docPart w:val="926EFB5E4FBF40C79314163C7076DDA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003B0">
            <w:t>C#.NET DİLİYLE GÖRSEL OYUN PROGRAMLAMA</w:t>
          </w:r>
        </w:sdtContent>
      </w:sdt>
    </w:p>
    <w:p w:rsidR="005837AA" w:rsidRDefault="001003B0" w:rsidP="001003B0">
      <w:pPr>
        <w:rPr>
          <w:color w:val="FF0000"/>
          <w:sz w:val="36"/>
          <w:szCs w:val="36"/>
        </w:rPr>
      </w:pPr>
      <w:r w:rsidRPr="001003B0">
        <w:rPr>
          <w:color w:val="FF0000"/>
          <w:sz w:val="36"/>
          <w:szCs w:val="36"/>
        </w:rPr>
        <w:t>Oyun tanıtımı</w:t>
      </w:r>
    </w:p>
    <w:p w:rsidR="001003B0" w:rsidRDefault="001003B0" w:rsidP="001003B0">
      <w:pPr>
        <w:rPr>
          <w:sz w:val="32"/>
          <w:szCs w:val="32"/>
        </w:rPr>
      </w:pPr>
      <w:r>
        <w:rPr>
          <w:color w:val="FF0000"/>
          <w:sz w:val="36"/>
          <w:szCs w:val="36"/>
        </w:rPr>
        <w:tab/>
      </w:r>
      <w:r>
        <w:rPr>
          <w:sz w:val="32"/>
          <w:szCs w:val="32"/>
        </w:rPr>
        <w:t>Oyunumuz bir ping pong oyunudur.</w:t>
      </w:r>
      <w:r w:rsidR="00EC06F8">
        <w:rPr>
          <w:noProof/>
          <w:sz w:val="32"/>
          <w:szCs w:val="32"/>
        </w:rPr>
        <w:drawing>
          <wp:inline distT="0" distB="0" distL="0" distR="0">
            <wp:extent cx="5753100" cy="3038475"/>
            <wp:effectExtent l="0" t="0" r="0" b="9525"/>
            <wp:docPr id="3" name="Resim 1" descr="C:\Users\Cengo\AppData\Local\Microsoft\Windows\INetCache\Content.Word\oy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go\AppData\Local\Microsoft\Windows\INetCache\Content.Word\oy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F8" w:rsidRDefault="001003B0" w:rsidP="001003B0">
      <w:pPr>
        <w:rPr>
          <w:sz w:val="32"/>
          <w:szCs w:val="32"/>
        </w:rPr>
      </w:pPr>
      <w:r>
        <w:rPr>
          <w:sz w:val="32"/>
          <w:szCs w:val="32"/>
        </w:rPr>
        <w:t>Küçük bir ekran görüntüsü ile oyunumuz sağ üstte yazıldığı gibi oyuna başlamak için tek tık yapıp oyunu başlatabiliriz raket mousenin konumuna göre hareket edip top her rakete çarptığında hızın %10 kadar artmaktadır</w:t>
      </w:r>
      <w:r w:rsidR="00EC06F8">
        <w:rPr>
          <w:sz w:val="32"/>
          <w:szCs w:val="32"/>
        </w:rPr>
        <w:t>. Yüksek skorlar Oyunda en yüksek 5 skoru kayıtta tutar.</w:t>
      </w:r>
    </w:p>
    <w:p w:rsidR="001003B0" w:rsidRPr="001003B0" w:rsidRDefault="001003B0" w:rsidP="001003B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Projemizde 3 adet sınıf </w:t>
      </w:r>
      <w:r w:rsidR="00EC06F8">
        <w:rPr>
          <w:sz w:val="32"/>
          <w:szCs w:val="32"/>
        </w:rPr>
        <w:t>olup</w:t>
      </w:r>
      <w:r>
        <w:rPr>
          <w:sz w:val="32"/>
          <w:szCs w:val="32"/>
        </w:rPr>
        <w:t xml:space="preserve"> bunlar: top,</w:t>
      </w:r>
      <w:r w:rsidR="00EC06F8">
        <w:rPr>
          <w:sz w:val="32"/>
          <w:szCs w:val="32"/>
        </w:rPr>
        <w:t xml:space="preserve"> </w:t>
      </w:r>
      <w:r>
        <w:rPr>
          <w:sz w:val="32"/>
          <w:szCs w:val="32"/>
        </w:rPr>
        <w:t>raket ve son olarak</w:t>
      </w:r>
      <w:r w:rsidR="00EC06F8">
        <w:rPr>
          <w:sz w:val="32"/>
          <w:szCs w:val="32"/>
        </w:rPr>
        <w:t xml:space="preserve"> d</w:t>
      </w:r>
      <w:r>
        <w:rPr>
          <w:sz w:val="32"/>
          <w:szCs w:val="32"/>
        </w:rPr>
        <w:t xml:space="preserve">a skorTahtasıdır. </w:t>
      </w:r>
      <w:r w:rsidR="00931B0F">
        <w:rPr>
          <w:sz w:val="32"/>
          <w:szCs w:val="32"/>
        </w:rPr>
        <w:t xml:space="preserve">Bu sınıfların birbirleriyle bağlantıları ile oluşturdukları fonksiyonlar yardımıyla </w:t>
      </w:r>
      <w:r w:rsidR="00EC06F8">
        <w:rPr>
          <w:sz w:val="32"/>
          <w:szCs w:val="32"/>
        </w:rPr>
        <w:t>oyunumuz oynanılmaktadır. Bu bağlantıları da proje içinde açıklanmış şekilde olmaktadır.</w:t>
      </w:r>
      <w:bookmarkStart w:id="0" w:name="_GoBack"/>
      <w:bookmarkEnd w:id="0"/>
    </w:p>
    <w:sectPr w:rsidR="001003B0" w:rsidRPr="001003B0">
      <w:footerReference w:type="even" r:id="rId11"/>
      <w:footerReference w:type="default" r:id="rId12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79D" w:rsidRDefault="00A1579D">
      <w:pPr>
        <w:spacing w:after="0" w:line="240" w:lineRule="auto"/>
      </w:pPr>
      <w:r>
        <w:separator/>
      </w:r>
    </w:p>
  </w:endnote>
  <w:endnote w:type="continuationSeparator" w:id="0">
    <w:p w:rsidR="00A1579D" w:rsidRDefault="00A1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AA" w:rsidRDefault="00A1579D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Dikdörtgen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837AA" w:rsidRDefault="00A1579D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Başlık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03B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Oyun Programlama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arih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Tarihi seçin]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Dikdörtgen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7rPaSP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5837AA" w:rsidRDefault="00A1579D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Başlık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003B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Oyun Programlama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arih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tr-T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Tarihi seçin]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Otomatik Şeki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47AA745" id="Otomatik Şekil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CF3aO5xwIAAMM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837AA" w:rsidRDefault="00A1579D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5837AA" w:rsidRDefault="00A1579D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AA" w:rsidRDefault="00A1579D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Dikdörtgen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837AA" w:rsidRDefault="00A1579D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Başlık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03B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Oyun Programlama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arih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[Tarihi seçin]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Dikdörtgen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oH3kpf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5837AA" w:rsidRDefault="00A1579D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Başlık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003B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Oyun Programlama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arih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tr-T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[Tarihi seçin]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Otomatik Şeki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6562AD3" id="Otomatik Şekil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PDy1/xwIAAMM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837AA" w:rsidRDefault="00A1579D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EC06F8" w:rsidRPr="00EC06F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5837AA" w:rsidRDefault="00A1579D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EC06F8" w:rsidRPr="00EC06F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5837AA" w:rsidRDefault="005837AA">
    <w:pPr>
      <w:pStyle w:val="AltBilgi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79D" w:rsidRDefault="00A1579D">
      <w:pPr>
        <w:spacing w:after="0" w:line="240" w:lineRule="auto"/>
      </w:pPr>
      <w:r>
        <w:separator/>
      </w:r>
    </w:p>
  </w:footnote>
  <w:footnote w:type="continuationSeparator" w:id="0">
    <w:p w:rsidR="00A1579D" w:rsidRDefault="00A15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Maddemi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Maddemi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Maddemi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Maddemi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C2"/>
    <w:rsid w:val="001003B0"/>
    <w:rsid w:val="003361C2"/>
    <w:rsid w:val="005837AA"/>
    <w:rsid w:val="00931B0F"/>
    <w:rsid w:val="00A1579D"/>
    <w:rsid w:val="00EC06F8"/>
    <w:rsid w:val="00F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1960"/>
  <w15:docId w15:val="{BE7533E2-7D1C-4D3E-943C-97ECBD1C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KonuBal">
    <w:name w:val="Title"/>
    <w:basedOn w:val="Normal"/>
    <w:link w:val="KonuBa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ltyaz">
    <w:name w:val="Subtitle"/>
    <w:basedOn w:val="Normal"/>
    <w:link w:val="Altyaz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hAnsiTheme="majorHAnsi" w:cstheme="minorBidi"/>
      <w:sz w:val="28"/>
      <w:szCs w:val="28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ekMetni">
    <w:name w:val="Block Text"/>
    <w:aliases w:val="Alıntı Bloğu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Vurgu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GlVurgulama">
    <w:name w:val="Intense Emphasis"/>
    <w:basedOn w:val="VarsaylanParagrafYazTipi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GlAln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Maddemi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Maddemi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Maddemi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Maddemi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Maddemi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AralkYok">
    <w:name w:val="No Spacing"/>
    <w:basedOn w:val="Normal"/>
    <w:uiPriority w:val="1"/>
    <w:qFormat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nt">
    <w:name w:val="Quote"/>
    <w:basedOn w:val="Normal"/>
    <w:link w:val="AlntChar"/>
    <w:uiPriority w:val="29"/>
    <w:qFormat/>
    <w:rPr>
      <w:i/>
      <w:color w:val="808080" w:themeColor="background1" w:themeShade="80"/>
      <w:sz w:val="24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Gl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HafifVurgulama">
    <w:name w:val="Subtle Emphasis"/>
    <w:basedOn w:val="VarsaylanParagrafYazTipi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oKlavuzu">
    <w:name w:val="Table Grid"/>
    <w:basedOn w:val="NormalTabl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ngo\AppData\Roaming\Microsoft\Templates\Rapor%20(Hisse%20Senedi%20temas&#30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1483D0D13549C0B128E98E2B4768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47411A-7B4B-43B3-9BB3-299AF8FA3167}"/>
      </w:docPartPr>
      <w:docPartBody>
        <w:p w:rsidR="00000000" w:rsidRDefault="000F5AA8">
          <w:pPr>
            <w:pStyle w:val="4D1483D0D13549C0B128E98E2B476801"/>
          </w:pPr>
          <w:r>
            <w:t>[Belge başlığını yazın]</w:t>
          </w:r>
        </w:p>
      </w:docPartBody>
    </w:docPart>
    <w:docPart>
      <w:docPartPr>
        <w:name w:val="926EFB5E4FBF40C79314163C7076DD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AB971A-99A2-408E-BA5B-16A60FD08025}"/>
      </w:docPartPr>
      <w:docPartBody>
        <w:p w:rsidR="00000000" w:rsidRDefault="000F5AA8">
          <w:pPr>
            <w:pStyle w:val="926EFB5E4FBF40C79314163C7076DDA4"/>
          </w:pPr>
          <w:r>
            <w:t>[Belge alt başlığını yazın]</w:t>
          </w:r>
        </w:p>
      </w:docPartBody>
    </w:docPart>
    <w:docPart>
      <w:docPartPr>
        <w:name w:val="6B9F68EE19D6414C973A179BE23D0C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459FFC-830D-472E-B4D7-A0D940706F0B}"/>
      </w:docPartPr>
      <w:docPartBody>
        <w:p w:rsidR="00000000" w:rsidRDefault="00754DA7" w:rsidP="00754DA7">
          <w:pPr>
            <w:pStyle w:val="6B9F68EE19D6414C973A179BE23D0C28"/>
          </w:pPr>
          <w:r>
            <w:rPr>
              <w:sz w:val="36"/>
              <w:szCs w:val="36"/>
            </w:rPr>
            <w:t>[Belge alt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A7"/>
    <w:rsid w:val="000F5AA8"/>
    <w:rsid w:val="0075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D1483D0D13549C0B128E98E2B476801">
    <w:name w:val="4D1483D0D13549C0B128E98E2B476801"/>
  </w:style>
  <w:style w:type="paragraph" w:customStyle="1" w:styleId="926EFB5E4FBF40C79314163C7076DDA4">
    <w:name w:val="926EFB5E4FBF40C79314163C7076DDA4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CEF29610AEFF44E590573D9CE783C97F">
    <w:name w:val="CEF29610AEFF44E590573D9CE783C97F"/>
  </w:style>
  <w:style w:type="paragraph" w:customStyle="1" w:styleId="1A8F80D7D1A0439186E1B493AB9F6179">
    <w:name w:val="1A8F80D7D1A0439186E1B493AB9F6179"/>
  </w:style>
  <w:style w:type="paragraph" w:customStyle="1" w:styleId="9989F5A724C9402A8D6FBF8166A9C2D8">
    <w:name w:val="9989F5A724C9402A8D6FBF8166A9C2D8"/>
    <w:rsid w:val="00754DA7"/>
  </w:style>
  <w:style w:type="paragraph" w:customStyle="1" w:styleId="6B9F68EE19D6414C973A179BE23D0C28">
    <w:name w:val="6B9F68EE19D6414C973A179BE23D0C28"/>
    <w:rsid w:val="00754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Times New Roman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492E86B-775E-49F6-84F1-DE7CB6576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83D2E2-1637-4616-99F8-9FD26425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 (Hisse Senedi teması)</Template>
  <TotalTime>213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Oyun Programlama</dc:title>
  <dc:subject>C#.NET DİLİYLE GÖRSEL OYUN PROGRAMLAMA</dc:subject>
  <dc:creator>Cengiz Altürk</dc:creator>
  <cp:keywords/>
  <dc:description/>
  <cp:lastModifiedBy>Cengiz ALTÜRK</cp:lastModifiedBy>
  <cp:revision>1</cp:revision>
  <dcterms:created xsi:type="dcterms:W3CDTF">2016-05-15T12:19:00Z</dcterms:created>
  <dcterms:modified xsi:type="dcterms:W3CDTF">2016-05-15T15:52:00Z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